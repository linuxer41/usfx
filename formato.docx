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ACE85" w14:textId="77777777" w:rsidR="007D2A9A" w:rsidRDefault="007D2A9A">
      <w:pPr>
        <w:pStyle w:val="Textbody"/>
      </w:pPr>
      <w:bookmarkStart w:id="0" w:name="_GoBack"/>
      <w:bookmarkEnd w:id="0"/>
    </w:p>
    <w:p w14:paraId="5321BA1A" w14:textId="77777777" w:rsidR="007D2A9A" w:rsidRDefault="007D2A9A">
      <w:pPr>
        <w:pStyle w:val="Textbody"/>
      </w:pPr>
    </w:p>
    <w:p w14:paraId="4FED65F7" w14:textId="77777777" w:rsidR="007D2A9A" w:rsidRDefault="007D2A9A">
      <w:pPr>
        <w:pStyle w:val="Textbody"/>
      </w:pPr>
    </w:p>
    <w:p w14:paraId="616D8B7F" w14:textId="77777777" w:rsidR="007D2A9A" w:rsidRDefault="007D2A9A">
      <w:pPr>
        <w:pStyle w:val="Textbody"/>
      </w:pPr>
    </w:p>
    <w:p w14:paraId="428D6E03" w14:textId="77777777" w:rsidR="007D2A9A" w:rsidRDefault="007D2A9A">
      <w:pPr>
        <w:pStyle w:val="Textbody"/>
      </w:pPr>
    </w:p>
    <w:p w14:paraId="46C251FD" w14:textId="77777777" w:rsidR="007D2A9A" w:rsidRDefault="007D2A9A">
      <w:pPr>
        <w:pStyle w:val="Textbody"/>
      </w:pPr>
    </w:p>
    <w:p w14:paraId="27D03C24" w14:textId="77777777" w:rsidR="007D2A9A" w:rsidRDefault="007D2A9A">
      <w:pPr>
        <w:pStyle w:val="Textbody"/>
      </w:pPr>
    </w:p>
    <w:p w14:paraId="7A9FF3C3" w14:textId="77777777" w:rsidR="007D2A9A" w:rsidRDefault="007D2A9A">
      <w:pPr>
        <w:pStyle w:val="Textbody"/>
      </w:pPr>
    </w:p>
    <w:p w14:paraId="65577301" w14:textId="77777777" w:rsidR="007D2A9A" w:rsidRDefault="007D2A9A">
      <w:pPr>
        <w:pStyle w:val="Textbody"/>
      </w:pPr>
    </w:p>
    <w:p w14:paraId="66E3CE3E" w14:textId="77777777" w:rsidR="007D2A9A" w:rsidRDefault="007D2A9A">
      <w:pPr>
        <w:pStyle w:val="Textbody"/>
      </w:pPr>
    </w:p>
    <w:p w14:paraId="4C6C1B68" w14:textId="77777777" w:rsidR="007D2A9A" w:rsidRDefault="007D2A9A">
      <w:pPr>
        <w:pStyle w:val="Textbody"/>
      </w:pPr>
    </w:p>
    <w:p w14:paraId="6A643A6C" w14:textId="77777777" w:rsidR="007D2A9A" w:rsidRDefault="007D2A9A">
      <w:pPr>
        <w:pStyle w:val="Textbody"/>
      </w:pPr>
    </w:p>
    <w:p w14:paraId="222232AE" w14:textId="77777777" w:rsidR="007D2A9A" w:rsidRDefault="007D2A9A">
      <w:pPr>
        <w:pStyle w:val="Textbody"/>
      </w:pPr>
    </w:p>
    <w:p w14:paraId="14FEF0D7" w14:textId="77777777" w:rsidR="007D2A9A" w:rsidRDefault="007D2A9A">
      <w:pPr>
        <w:pStyle w:val="Textbody"/>
      </w:pPr>
    </w:p>
    <w:p w14:paraId="136A215B" w14:textId="77777777" w:rsidR="007D2A9A" w:rsidRDefault="007D2A9A">
      <w:pPr>
        <w:pStyle w:val="Textbody"/>
      </w:pPr>
    </w:p>
    <w:p w14:paraId="698E4AD7" w14:textId="77777777" w:rsidR="007D2A9A" w:rsidRDefault="007D2A9A">
      <w:pPr>
        <w:pStyle w:val="Textbody"/>
      </w:pPr>
    </w:p>
    <w:p w14:paraId="12DA0F72" w14:textId="77777777" w:rsidR="007D2A9A" w:rsidRDefault="007D2A9A">
      <w:pPr>
        <w:pStyle w:val="Textbody"/>
      </w:pPr>
    </w:p>
    <w:p w14:paraId="528F4D1F" w14:textId="77777777" w:rsidR="007D2A9A" w:rsidRDefault="007D2A9A">
      <w:pPr>
        <w:pStyle w:val="Textbody"/>
      </w:pPr>
    </w:p>
    <w:p w14:paraId="5E8E8DC1" w14:textId="77777777" w:rsidR="007D2A9A" w:rsidRDefault="007D2A9A">
      <w:pPr>
        <w:pStyle w:val="Textbody"/>
      </w:pPr>
    </w:p>
    <w:p w14:paraId="1DE109BF" w14:textId="77777777" w:rsidR="007D2A9A" w:rsidRDefault="007D2A9A">
      <w:pPr>
        <w:pStyle w:val="Textbody"/>
      </w:pPr>
    </w:p>
    <w:p w14:paraId="5D3F95B0" w14:textId="77777777" w:rsidR="007D2A9A" w:rsidRDefault="007D2A9A">
      <w:pPr>
        <w:pStyle w:val="Textbody"/>
      </w:pPr>
    </w:p>
    <w:p w14:paraId="6B5E6EB5" w14:textId="77777777" w:rsidR="007D2A9A" w:rsidRDefault="007D2A9A">
      <w:pPr>
        <w:pStyle w:val="Textbody"/>
        <w:spacing w:before="57" w:after="197"/>
      </w:pPr>
    </w:p>
    <w:p w14:paraId="20C9F391" w14:textId="77777777" w:rsidR="007D2A9A" w:rsidRDefault="007D2A9A">
      <w:pPr>
        <w:pStyle w:val="Textbody"/>
      </w:pPr>
    </w:p>
    <w:p w14:paraId="7E91C508" w14:textId="77777777" w:rsidR="007D2A9A" w:rsidRDefault="007D2A9A">
      <w:pPr>
        <w:pStyle w:val="Textbody"/>
      </w:pPr>
    </w:p>
    <w:p w14:paraId="3940CF6C" w14:textId="77777777" w:rsidR="007D2A9A" w:rsidRDefault="007D2A9A">
      <w:pPr>
        <w:pStyle w:val="Textbody"/>
      </w:pPr>
    </w:p>
    <w:p w14:paraId="06624478" w14:textId="77777777" w:rsidR="007D2A9A" w:rsidRDefault="007D2A9A">
      <w:pPr>
        <w:pStyle w:val="Textbody"/>
      </w:pPr>
    </w:p>
    <w:tbl>
      <w:tblPr>
        <w:tblpPr w:leftFromText="141" w:rightFromText="141" w:vertAnchor="page" w:horzAnchor="margin" w:tblpY="14809"/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2"/>
        <w:gridCol w:w="1620"/>
        <w:gridCol w:w="1735"/>
        <w:gridCol w:w="5204"/>
      </w:tblGrid>
      <w:tr w:rsidR="00646C2A" w14:paraId="56577C7C" w14:textId="77777777" w:rsidTr="00EE6350">
        <w:tblPrEx>
          <w:tblCellMar>
            <w:top w:w="0" w:type="dxa"/>
            <w:bottom w:w="0" w:type="dxa"/>
          </w:tblCellMar>
        </w:tblPrEx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0ED35" w14:textId="77777777" w:rsidR="00EE6350" w:rsidRDefault="00EE6350" w:rsidP="00EE6350">
            <w:pPr>
              <w:pStyle w:val="TableContents"/>
              <w:jc w:val="center"/>
            </w:pPr>
            <w:r>
              <w:t>CARRERA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1458" w14:textId="77777777" w:rsidR="00EE6350" w:rsidRDefault="00EE6350" w:rsidP="00EE6350">
            <w:pPr>
              <w:pStyle w:val="TableContents"/>
            </w:pPr>
            <w:r>
              <w:t>NOMBRE:</w:t>
            </w:r>
          </w:p>
        </w:tc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E6B2D" w14:textId="77777777" w:rsidR="00EE6350" w:rsidRDefault="00EE6350" w:rsidP="00EE6350">
            <w:pPr>
              <w:pStyle w:val="TableContents"/>
              <w:jc w:val="center"/>
            </w:pPr>
            <w:r>
              <w:t>FIRMA</w:t>
            </w:r>
          </w:p>
        </w:tc>
        <w:tc>
          <w:tcPr>
            <w:tcW w:w="52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9D40" w14:textId="77777777" w:rsidR="00EE6350" w:rsidRDefault="00EE6350" w:rsidP="00EE6350">
            <w:pPr>
              <w:pStyle w:val="Standard"/>
              <w:spacing w:line="254" w:lineRule="auto"/>
              <w:jc w:val="center"/>
            </w:pPr>
            <w:r>
              <w:rPr>
                <w:rFonts w:cs="Calibri"/>
                <w:color w:val="000000"/>
                <w:szCs w:val="72"/>
              </w:rPr>
              <w:t>UNIVERSIDAD MAYOR, REAL Y PONTIFICIA SAN FRANCISCO XAVIER DE CHUQUISACA</w:t>
            </w:r>
          </w:p>
        </w:tc>
      </w:tr>
      <w:tr w:rsidR="00646C2A" w14:paraId="5567F9A3" w14:textId="77777777" w:rsidTr="00EE6350">
        <w:tblPrEx>
          <w:tblCellMar>
            <w:top w:w="0" w:type="dxa"/>
            <w:bottom w:w="0" w:type="dxa"/>
          </w:tblCellMar>
        </w:tblPrEx>
        <w:tc>
          <w:tcPr>
            <w:tcW w:w="191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91E3" w14:textId="77777777" w:rsidR="00EE6350" w:rsidRDefault="00EE6350" w:rsidP="00EE6350">
            <w:pPr>
              <w:pStyle w:val="TableContents"/>
              <w:jc w:val="center"/>
            </w:pPr>
            <w:r>
              <w:t>ING. ELECTRÓNICA</w:t>
            </w: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CA070" w14:textId="77777777" w:rsidR="00EE6350" w:rsidRDefault="00EE6350" w:rsidP="00EE6350">
            <w:pPr>
              <w:pStyle w:val="TableContents"/>
            </w:pPr>
            <w:r>
              <w:t>FRANCISCO</w:t>
            </w:r>
          </w:p>
          <w:p w14:paraId="7BC39C9C" w14:textId="77777777" w:rsidR="00EE6350" w:rsidRDefault="00EE6350" w:rsidP="00EE6350">
            <w:pPr>
              <w:pStyle w:val="TableContents"/>
            </w:pPr>
            <w:r>
              <w:t>OCHOA G.</w:t>
            </w:r>
          </w:p>
        </w:tc>
        <w:tc>
          <w:tcPr>
            <w:tcW w:w="1734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C0828" w14:textId="77777777" w:rsidR="00EE6350" w:rsidRDefault="00EE6350" w:rsidP="00EE6350">
            <w:pPr>
              <w:pStyle w:val="TableContents"/>
              <w:rPr>
                <w:u w:val="single"/>
              </w:rPr>
            </w:pPr>
          </w:p>
        </w:tc>
        <w:tc>
          <w:tcPr>
            <w:tcW w:w="52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A731" w14:textId="77777777" w:rsidR="00EE6350" w:rsidRDefault="00EE6350" w:rsidP="00EE6350">
            <w:pPr>
              <w:suppressAutoHyphens w:val="0"/>
            </w:pPr>
          </w:p>
        </w:tc>
      </w:tr>
      <w:tr w:rsidR="00EE6350" w14:paraId="6F8B0063" w14:textId="77777777" w:rsidTr="00EE635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9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BF34" w14:textId="77777777" w:rsidR="00EE6350" w:rsidRDefault="00EE6350" w:rsidP="00EE6350">
            <w:pPr>
              <w:pStyle w:val="TableContents"/>
              <w:jc w:val="center"/>
            </w:pPr>
            <w:r>
              <w:t>PAGINA</w:t>
            </w:r>
          </w:p>
        </w:tc>
        <w:tc>
          <w:tcPr>
            <w:tcW w:w="3353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F154" w14:textId="77777777" w:rsidR="00EE6350" w:rsidRDefault="00EE6350" w:rsidP="00EE6350">
            <w:pPr>
              <w:pStyle w:val="TableContents"/>
            </w:pPr>
          </w:p>
        </w:tc>
        <w:tc>
          <w:tcPr>
            <w:tcW w:w="5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E946" w14:textId="77777777" w:rsidR="00EE6350" w:rsidRDefault="00EE6350" w:rsidP="00EE6350">
            <w:pPr>
              <w:pStyle w:val="Standard"/>
              <w:jc w:val="center"/>
            </w:pPr>
            <w:r>
              <w:rPr>
                <w:rFonts w:cs="Calibri"/>
                <w:color w:val="000000"/>
              </w:rPr>
              <w:t>DOCENTE: ING. FERNANDO SOLÍZ F</w:t>
            </w:r>
            <w:r>
              <w:rPr>
                <w:rFonts w:cs="Calibri"/>
                <w:color w:val="000000"/>
                <w:sz w:val="18"/>
                <w:szCs w:val="16"/>
              </w:rPr>
              <w:t>.</w:t>
            </w:r>
          </w:p>
        </w:tc>
      </w:tr>
      <w:tr w:rsidR="00EE6350" w14:paraId="1A40B538" w14:textId="77777777" w:rsidTr="00EE6350">
        <w:tblPrEx>
          <w:tblCellMar>
            <w:top w:w="0" w:type="dxa"/>
            <w:bottom w:w="0" w:type="dxa"/>
          </w:tblCellMar>
        </w:tblPrEx>
        <w:tc>
          <w:tcPr>
            <w:tcW w:w="19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CDA0" w14:textId="77777777" w:rsidR="00EE6350" w:rsidRDefault="00EE6350" w:rsidP="00EE6350">
            <w:pPr>
              <w:suppressAutoHyphens w:val="0"/>
            </w:pPr>
          </w:p>
        </w:tc>
        <w:tc>
          <w:tcPr>
            <w:tcW w:w="3353" w:type="dxa"/>
            <w:gridSpan w:val="2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F501C" w14:textId="77777777" w:rsidR="00EE6350" w:rsidRDefault="00EE6350" w:rsidP="00EE6350">
            <w:pPr>
              <w:suppressAutoHyphens w:val="0"/>
            </w:pPr>
          </w:p>
        </w:tc>
        <w:tc>
          <w:tcPr>
            <w:tcW w:w="5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12BF8" w14:textId="77777777" w:rsidR="00EE6350" w:rsidRDefault="00EE6350" w:rsidP="00EE6350">
            <w:pPr>
              <w:pStyle w:val="TableContents"/>
              <w:jc w:val="center"/>
            </w:pPr>
            <w:r>
              <w:t>AUXILIAR: ………………………………</w:t>
            </w:r>
          </w:p>
        </w:tc>
      </w:tr>
      <w:tr w:rsidR="00EE6350" w14:paraId="22A1130F" w14:textId="77777777" w:rsidTr="00EE635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9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DD04" w14:textId="77777777" w:rsidR="00EE6350" w:rsidRDefault="00EE6350" w:rsidP="00EE6350">
            <w:pPr>
              <w:suppressAutoHyphens w:val="0"/>
            </w:pPr>
          </w:p>
        </w:tc>
        <w:tc>
          <w:tcPr>
            <w:tcW w:w="3353" w:type="dxa"/>
            <w:gridSpan w:val="2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BAB9" w14:textId="77777777" w:rsidR="00EE6350" w:rsidRDefault="00EE6350" w:rsidP="00EE6350">
            <w:pPr>
              <w:suppressAutoHyphens w:val="0"/>
            </w:pPr>
          </w:p>
        </w:tc>
        <w:tc>
          <w:tcPr>
            <w:tcW w:w="5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FDA2" w14:textId="77777777" w:rsidR="00EE6350" w:rsidRDefault="00EE6350" w:rsidP="00EE6350">
            <w:pPr>
              <w:pStyle w:val="TableContents"/>
              <w:jc w:val="center"/>
            </w:pPr>
            <w:r>
              <w:t>MATERIA: CIRCUITOS ELÉCTRICOS 2</w:t>
            </w:r>
          </w:p>
        </w:tc>
      </w:tr>
    </w:tbl>
    <w:p w14:paraId="02E96818" w14:textId="1864F846" w:rsidR="007D2A9A" w:rsidRDefault="007D2A9A">
      <w:pPr>
        <w:pStyle w:val="Textbody"/>
        <w:spacing w:before="228" w:after="368"/>
      </w:pPr>
    </w:p>
    <w:p w14:paraId="74955664" w14:textId="77777777" w:rsidR="00EE6350" w:rsidRDefault="00EE6350">
      <w:pPr>
        <w:pStyle w:val="Textbody"/>
        <w:spacing w:before="228" w:after="368"/>
      </w:pPr>
    </w:p>
    <w:p w14:paraId="4F4B128C" w14:textId="77777777" w:rsidR="007D2A9A" w:rsidRDefault="007D2A9A">
      <w:pPr>
        <w:pStyle w:val="Textbody"/>
        <w:spacing w:before="171" w:after="311"/>
      </w:pPr>
    </w:p>
    <w:p w14:paraId="70D481EA" w14:textId="77777777" w:rsidR="007D2A9A" w:rsidRDefault="007D2A9A">
      <w:pPr>
        <w:rPr>
          <w:vanish/>
        </w:rPr>
      </w:pPr>
    </w:p>
    <w:p w14:paraId="2388F3FB" w14:textId="77777777" w:rsidR="007D2A9A" w:rsidRDefault="007D2A9A">
      <w:pPr>
        <w:pStyle w:val="Standard"/>
        <w:rPr>
          <w:u w:val="single"/>
        </w:rPr>
      </w:pPr>
    </w:p>
    <w:sectPr w:rsidR="007D2A9A" w:rsidSect="00646C2A">
      <w:pgSz w:w="11906" w:h="16838" w:code="9"/>
      <w:pgMar w:top="284" w:right="284" w:bottom="284" w:left="1145" w:header="720" w:footer="720" w:gutter="0"/>
      <w:pg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gBorders>
      <w:cols w:space="720"/>
      <w:vAlign w:val="both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F0B9F" w14:textId="77777777" w:rsidR="003420DC" w:rsidRDefault="003420DC">
      <w:r>
        <w:separator/>
      </w:r>
    </w:p>
  </w:endnote>
  <w:endnote w:type="continuationSeparator" w:id="0">
    <w:p w14:paraId="55E99355" w14:textId="77777777" w:rsidR="003420DC" w:rsidRDefault="00342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124C8" w14:textId="77777777" w:rsidR="003420DC" w:rsidRDefault="003420DC">
      <w:r>
        <w:rPr>
          <w:color w:val="000000"/>
        </w:rPr>
        <w:separator/>
      </w:r>
    </w:p>
  </w:footnote>
  <w:footnote w:type="continuationSeparator" w:id="0">
    <w:p w14:paraId="5643EE97" w14:textId="77777777" w:rsidR="003420DC" w:rsidRDefault="00342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D2A9A"/>
    <w:rsid w:val="001A2286"/>
    <w:rsid w:val="003420DC"/>
    <w:rsid w:val="00646C2A"/>
    <w:rsid w:val="007D2A9A"/>
    <w:rsid w:val="00E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7874"/>
  <w15:docId w15:val="{2AC3C2BC-0394-45FC-A8C4-D812FFA7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suppressAutoHyphens/>
      <w:spacing w:after="160" w:line="254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B3BBF-C975-4605-8D57-C5FCC43E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linuxer</dc:creator>
  <cp:lastModifiedBy>Francisco Gonzales</cp:lastModifiedBy>
  <cp:revision>2</cp:revision>
  <cp:lastPrinted>2019-08-24T00:55:00Z</cp:lastPrinted>
  <dcterms:created xsi:type="dcterms:W3CDTF">2019-08-24T01:34:00Z</dcterms:created>
  <dcterms:modified xsi:type="dcterms:W3CDTF">2019-08-24T01:34:00Z</dcterms:modified>
</cp:coreProperties>
</file>